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843164">
        <w:trPr>
          <w:tblHeader/>
        </w:trPr>
        <w:tc>
          <w:tcPr>
            <w:tcW w:w="5000" w:type="pct"/>
          </w:tcPr>
          <w:p w14:paraId="7F7CF42D" w14:textId="6EB2C922" w:rsidR="00074765" w:rsidRPr="0092175B" w:rsidRDefault="00AC46F7" w:rsidP="00494158">
            <w:pPr>
              <w:pStyle w:val="ContactInf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>
              <w:t>aardebloem 8</w:t>
            </w:r>
            <w:r w:rsidR="00494158" w:rsidRPr="0092175B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K</w:t>
            </w:r>
            <w:r>
              <w:t>ampen</w:t>
            </w:r>
            <w:r w:rsidR="00494158" w:rsidRPr="0092175B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8</w:t>
            </w:r>
            <w:r>
              <w:t>265MR</w:t>
            </w:r>
            <w:r w:rsidR="00494158" w:rsidRPr="0092175B">
              <w:rPr>
                <w:rFonts w:asciiTheme="majorHAnsi" w:hAnsiTheme="majorHAnsi" w:cstheme="majorHAnsi"/>
              </w:rPr>
              <w:t>, Ne</w:t>
            </w:r>
            <w:r>
              <w:rPr>
                <w:rFonts w:asciiTheme="majorHAnsi" w:hAnsiTheme="majorHAnsi" w:cstheme="majorHAnsi"/>
              </w:rPr>
              <w:t>d</w:t>
            </w:r>
            <w:r>
              <w:t>erland</w:t>
            </w:r>
            <w:r w:rsidR="00260D3F" w:rsidRPr="0092175B">
              <w:rPr>
                <w:rFonts w:asciiTheme="majorHAnsi" w:hAnsiTheme="majorHAnsi" w:cstheme="majorHAnsi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+31</w:t>
            </w:r>
            <w:r w:rsidR="00494158" w:rsidRPr="0092175B">
              <w:rPr>
                <w:rFonts w:asciiTheme="majorHAnsi" w:hAnsiTheme="majorHAnsi" w:cstheme="majorHAnsi"/>
              </w:rPr>
              <w:t>6-14968394</w:t>
            </w:r>
            <w:r w:rsidR="00260D3F" w:rsidRPr="0092175B">
              <w:rPr>
                <w:rFonts w:asciiTheme="majorHAnsi" w:hAnsiTheme="majorHAnsi" w:cstheme="majorHAnsi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</w:rPr>
              <w:t xml:space="preserve"> </w:t>
            </w:r>
          </w:p>
          <w:p w14:paraId="77B06A44" w14:textId="56A1B224" w:rsidR="00BC6553" w:rsidRPr="0092175B" w:rsidRDefault="00EF10BE" w:rsidP="00494158">
            <w:pPr>
              <w:pStyle w:val="ContactInfo"/>
              <w:rPr>
                <w:rFonts w:asciiTheme="majorHAnsi" w:hAnsiTheme="majorHAnsi" w:cstheme="majorHAnsi"/>
              </w:rPr>
            </w:pPr>
            <w:hyperlink r:id="rId11" w:history="1">
              <w:r w:rsidR="00BC6553" w:rsidRPr="0092175B">
                <w:rPr>
                  <w:rStyle w:val="Hyperlink"/>
                  <w:rFonts w:asciiTheme="majorHAnsi" w:hAnsiTheme="majorHAnsi" w:cstheme="majorHAnsi"/>
                </w:rPr>
                <w:t>http://www.matsgameai.com/</w:t>
              </w:r>
            </w:hyperlink>
          </w:p>
        </w:tc>
      </w:tr>
    </w:tbl>
    <w:p w14:paraId="203FB739" w14:textId="7C12E53A" w:rsidR="00974D85" w:rsidRPr="0092175B" w:rsidRDefault="0029327D" w:rsidP="00974D85">
      <w:pPr>
        <w:pStyle w:val="Heading1"/>
        <w:rPr>
          <w:rFonts w:cstheme="majorHAnsi"/>
        </w:rPr>
      </w:pPr>
      <w:r>
        <w:rPr>
          <w:rFonts w:cstheme="majorHAnsi"/>
        </w:rPr>
        <w:t>Over mij</w:t>
      </w:r>
    </w:p>
    <w:p w14:paraId="1810A446" w14:textId="093B5F9B" w:rsidR="00224063" w:rsidRDefault="0029327D" w:rsidP="0092175B">
      <w:pPr>
        <w:jc w:val="center"/>
        <w:rPr>
          <w:rFonts w:asciiTheme="majorHAnsi" w:hAnsiTheme="majorHAnsi" w:cstheme="majorHAnsi"/>
        </w:rPr>
      </w:pPr>
      <w:r w:rsidRPr="0029327D">
        <w:rPr>
          <w:rFonts w:asciiTheme="majorHAnsi" w:hAnsiTheme="majorHAnsi" w:cstheme="majorHAnsi"/>
        </w:rPr>
        <w:t>Ik ben een recent a</w:t>
      </w:r>
      <w:r>
        <w:rPr>
          <w:rFonts w:asciiTheme="majorHAnsi" w:hAnsiTheme="majorHAnsi" w:cstheme="majorHAnsi"/>
        </w:rPr>
        <w:t>fgestudeerd als game-programeur aan de buas breda.</w:t>
      </w:r>
    </w:p>
    <w:p w14:paraId="45CF6BD7" w14:textId="362CDDBE" w:rsidR="0029327D" w:rsidRPr="0029327D" w:rsidRDefault="0029327D" w:rsidP="009217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Momenteel ben ik opzoek naar een bijbaan om de zomer </w:t>
      </w:r>
      <w:bookmarkStart w:id="0" w:name="_GoBack"/>
      <w:bookmarkEnd w:id="0"/>
      <w:r>
        <w:rPr>
          <w:rFonts w:asciiTheme="majorHAnsi" w:hAnsiTheme="majorHAnsi" w:cstheme="majorHAnsi"/>
        </w:rPr>
        <w:t>maanden te overbruggen voor ik aan een vaste baan begin</w:t>
      </w:r>
    </w:p>
    <w:p w14:paraId="1116E708" w14:textId="58791911" w:rsidR="00974D85" w:rsidRPr="0092175B" w:rsidRDefault="0029327D" w:rsidP="00974D85">
      <w:pPr>
        <w:pStyle w:val="Heading1"/>
        <w:rPr>
          <w:rFonts w:cstheme="majorHAnsi"/>
        </w:rPr>
      </w:pPr>
      <w:r>
        <w:rPr>
          <w:rFonts w:cstheme="majorHAnsi"/>
        </w:rPr>
        <w:t>ervaring en vaardigheden</w:t>
      </w:r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EF10BE">
        <w:trPr>
          <w:trHeight w:val="486"/>
        </w:trPr>
        <w:tc>
          <w:tcPr>
            <w:tcW w:w="1107" w:type="pct"/>
          </w:tcPr>
          <w:p w14:paraId="36A9DA26" w14:textId="7BEF3131" w:rsidR="00974D85" w:rsidRPr="0092175B" w:rsidRDefault="0029327D" w:rsidP="00EF10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Talen</w:t>
            </w:r>
          </w:p>
        </w:tc>
        <w:tc>
          <w:tcPr>
            <w:tcW w:w="1209" w:type="pct"/>
          </w:tcPr>
          <w:p w14:paraId="2D22BF25" w14:textId="674BC338" w:rsidR="00974D85" w:rsidRPr="0092175B" w:rsidRDefault="00974D85" w:rsidP="00EF10BE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</w:t>
            </w:r>
            <w:r w:rsidR="0029327D">
              <w:rPr>
                <w:rFonts w:asciiTheme="majorHAnsi" w:hAnsiTheme="majorHAnsi" w:cstheme="majorHAnsi"/>
                <w:b/>
              </w:rPr>
              <w:t>els</w:t>
            </w:r>
            <w:r w:rsidRPr="0092175B">
              <w:rPr>
                <w:rFonts w:asciiTheme="majorHAnsi" w:hAnsiTheme="majorHAnsi" w:cstheme="majorHAnsi"/>
                <w:b/>
              </w:rPr>
              <w:t>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4E38468D" w:rsidR="00974D85" w:rsidRPr="0029327D" w:rsidRDefault="0029327D" w:rsidP="00EF10B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>Nederland’s</w:t>
            </w:r>
            <w:r w:rsidR="00974D85" w:rsidRPr="0092175B">
              <w:rPr>
                <w:rFonts w:asciiTheme="majorHAnsi" w:hAnsiTheme="majorHAnsi" w:cstheme="majorHAnsi"/>
                <w:b/>
              </w:rPr>
              <w:t>: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29327D">
              <w:rPr>
                <w:rFonts w:asciiTheme="majorHAnsi" w:hAnsiTheme="majorHAnsi" w:cstheme="majorHAnsi"/>
                <w:bCs/>
              </w:rPr>
              <w:t>moedertaal</w:t>
            </w:r>
          </w:p>
        </w:tc>
      </w:tr>
      <w:tr w:rsidR="0029327D" w:rsidRPr="0029327D" w14:paraId="10BE2EF9" w14:textId="77777777" w:rsidTr="0029327D">
        <w:trPr>
          <w:trHeight w:val="486"/>
        </w:trPr>
        <w:tc>
          <w:tcPr>
            <w:tcW w:w="1107" w:type="pct"/>
          </w:tcPr>
          <w:p w14:paraId="00569D49" w14:textId="08C13812" w:rsidR="0029327D" w:rsidRDefault="0029327D" w:rsidP="00EF10BE">
            <w:pPr>
              <w:rPr>
                <w:rFonts w:asciiTheme="majorHAnsi" w:hAnsiTheme="majorHAnsi" w:cstheme="majorHAnsi"/>
              </w:rPr>
            </w:pPr>
            <w:r w:rsidRPr="00EF10BE">
              <w:rPr>
                <w:rFonts w:asciiTheme="majorHAnsi" w:hAnsiTheme="majorHAnsi" w:cstheme="majorHAnsi"/>
              </w:rPr>
              <w:t>Vaardigheden</w:t>
            </w:r>
          </w:p>
        </w:tc>
        <w:tc>
          <w:tcPr>
            <w:tcW w:w="3893" w:type="pct"/>
            <w:gridSpan w:val="2"/>
          </w:tcPr>
          <w:p w14:paraId="4DA36749" w14:textId="6B034D34" w:rsidR="0029327D" w:rsidRPr="0029327D" w:rsidRDefault="0029327D" w:rsidP="00EF10BE">
            <w:pPr>
              <w:rPr>
                <w:rFonts w:asciiTheme="majorHAnsi" w:hAnsiTheme="majorHAnsi" w:cstheme="majorHAnsi"/>
                <w:b/>
              </w:rPr>
            </w:pPr>
            <w:r w:rsidRPr="0029327D">
              <w:rPr>
                <w:rFonts w:asciiTheme="majorHAnsi" w:hAnsiTheme="majorHAnsi" w:cstheme="majorHAnsi"/>
                <w:bCs/>
              </w:rPr>
              <w:t xml:space="preserve">Werken in teams, logisch </w:t>
            </w:r>
            <w:r>
              <w:rPr>
                <w:rFonts w:asciiTheme="majorHAnsi" w:hAnsiTheme="majorHAnsi" w:cstheme="majorHAnsi"/>
                <w:bCs/>
              </w:rPr>
              <w:t>denk vermogen, doorzettings vermogen, aansprakelijkheids gevoel.</w:t>
            </w:r>
          </w:p>
        </w:tc>
      </w:tr>
      <w:tr w:rsidR="00974D85" w:rsidRPr="0092175B" w14:paraId="1CEDECE4" w14:textId="77777777" w:rsidTr="00EF10BE">
        <w:trPr>
          <w:trHeight w:val="890"/>
        </w:trPr>
        <w:tc>
          <w:tcPr>
            <w:tcW w:w="1107" w:type="pct"/>
          </w:tcPr>
          <w:p w14:paraId="28F91BE1" w14:textId="3B9186EA" w:rsidR="00974D85" w:rsidRPr="0092175B" w:rsidRDefault="00974D85" w:rsidP="00EF10BE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</w:t>
            </w:r>
            <w:r w:rsidR="0029327D">
              <w:rPr>
                <w:rFonts w:asciiTheme="majorHAnsi" w:hAnsiTheme="majorHAnsi" w:cstheme="majorHAnsi"/>
              </w:rPr>
              <w:t xml:space="preserve">uter </w:t>
            </w:r>
            <w:r w:rsidRPr="0092175B">
              <w:rPr>
                <w:rFonts w:asciiTheme="majorHAnsi" w:hAnsiTheme="majorHAnsi" w:cstheme="majorHAnsi"/>
              </w:rPr>
              <w:t xml:space="preserve">     skills</w:t>
            </w:r>
          </w:p>
        </w:tc>
        <w:tc>
          <w:tcPr>
            <w:tcW w:w="3893" w:type="pct"/>
            <w:gridSpan w:val="2"/>
          </w:tcPr>
          <w:p w14:paraId="25ED5495" w14:textId="77777777" w:rsidR="00974D85" w:rsidRDefault="00974D85" w:rsidP="00EF10BE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  <w:p w14:paraId="4FEBAA95" w14:textId="77777777" w:rsidR="00E16882" w:rsidRDefault="00AF0344" w:rsidP="00EF10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Game engines: </w:t>
            </w:r>
            <w:r>
              <w:rPr>
                <w:rFonts w:asciiTheme="majorHAnsi" w:hAnsiTheme="majorHAnsi" w:cstheme="majorHAnsi"/>
              </w:rPr>
              <w:t>Unreal engine, Unity.</w:t>
            </w:r>
          </w:p>
          <w:p w14:paraId="3EE0E52A" w14:textId="77777777" w:rsidR="00AF0344" w:rsidRDefault="00AF0344" w:rsidP="00EF10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IDE’s: </w:t>
            </w:r>
            <w:r>
              <w:rPr>
                <w:rFonts w:asciiTheme="majorHAnsi" w:hAnsiTheme="majorHAnsi" w:cstheme="majorHAnsi"/>
              </w:rPr>
              <w:t>Visual studio, Eclipse, MonoDevelop.</w:t>
            </w:r>
          </w:p>
          <w:p w14:paraId="2FB23BBD" w14:textId="77777777" w:rsidR="00AF0344" w:rsidRDefault="00AF0344" w:rsidP="00EF10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Version control: </w:t>
            </w:r>
            <w:r>
              <w:rPr>
                <w:rFonts w:asciiTheme="majorHAnsi" w:hAnsiTheme="majorHAnsi" w:cstheme="majorHAnsi"/>
              </w:rPr>
              <w:t>GitHub, svn, perforce.</w:t>
            </w:r>
          </w:p>
          <w:p w14:paraId="77AF58C8" w14:textId="365F4100" w:rsidR="00AF0344" w:rsidRPr="00AF0344" w:rsidRDefault="00AF0344" w:rsidP="00EF10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Misc. software: </w:t>
            </w:r>
            <w:r>
              <w:rPr>
                <w:rFonts w:asciiTheme="majorHAnsi" w:hAnsiTheme="majorHAnsi" w:cstheme="majorHAnsi"/>
              </w:rPr>
              <w:t>Slack, Discord, Steam, Jenkins, Trello.</w:t>
            </w:r>
          </w:p>
        </w:tc>
      </w:tr>
    </w:tbl>
    <w:p w14:paraId="32357482" w14:textId="2870BC6B" w:rsidR="00ED6BFB" w:rsidRPr="0092175B" w:rsidRDefault="00ED6BFB" w:rsidP="00ED6BFB">
      <w:pPr>
        <w:pStyle w:val="Heading1"/>
        <w:rPr>
          <w:rFonts w:cstheme="majorHAnsi"/>
        </w:rPr>
      </w:pPr>
      <w:r w:rsidRPr="0092175B">
        <w:rPr>
          <w:rFonts w:cstheme="majorHAnsi"/>
        </w:rPr>
        <w:t>W</w:t>
      </w:r>
      <w:r w:rsidR="00EF10BE">
        <w:rPr>
          <w:rFonts w:cstheme="majorHAnsi"/>
        </w:rPr>
        <w:t>erk ervaringen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0C5CB464" w:rsidR="00BC6553" w:rsidRPr="00EF10BE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Game </w:t>
            </w:r>
            <w:r w:rsidR="00EF10BE"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p</w:t>
            </w:r>
            <w:r w:rsidR="00EF10BE" w:rsidRPr="00EF10BE">
              <w:rPr>
                <w:b/>
                <w:i/>
                <w:iCs/>
                <w:color w:val="auto"/>
              </w:rPr>
              <w:t>rogrameur</w:t>
            </w:r>
            <w:r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</w:t>
            </w:r>
            <w:r w:rsidR="00EF10BE"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s</w:t>
            </w:r>
            <w:r w:rsidR="00EF10BE" w:rsidRPr="00EF10BE">
              <w:rPr>
                <w:b/>
                <w:i/>
                <w:iCs/>
                <w:color w:val="auto"/>
              </w:rPr>
              <w:t>tagair</w:t>
            </w:r>
            <w:r w:rsidRPr="00EF10BE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  <w:r w:rsidR="00B90BDC" w:rsidRPr="00EF10BE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0BA33A48" w:rsidR="00BC6553" w:rsidRPr="00EF10BE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</w:t>
            </w:r>
            <w:r w:rsidR="00EF10BE" w:rsidRPr="00EF10BE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rameur</w:t>
            </w:r>
            <w:r w:rsidRPr="00EF10BE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  <w:r w:rsidR="00B90BDC" w:rsidRPr="00EF10BE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4449D64B" w:rsidR="00C35088" w:rsidRPr="0029327D" w:rsidRDefault="0029327D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29327D">
              <w:rPr>
                <w:rStyle w:val="Emphasis"/>
                <w:rFonts w:asciiTheme="majorHAnsi" w:hAnsiTheme="majorHAnsi" w:cstheme="majorHAnsi"/>
                <w:i w:val="0"/>
              </w:rPr>
              <w:t>A</w:t>
            </w:r>
            <w:r w:rsidRPr="0029327D">
              <w:rPr>
                <w:rStyle w:val="Emphasis"/>
                <w:i w:val="0"/>
              </w:rPr>
              <w:t>ls intern wa</w:t>
            </w:r>
            <w:r>
              <w:rPr>
                <w:rStyle w:val="Emphasis"/>
                <w:i w:val="0"/>
              </w:rPr>
              <w:t>s ik verantwoordelijk in een project voor het overschrijven van een pc game naar mobiel, hierbij had ik taken als: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3E4F607D" w:rsidR="00C35088" w:rsidRPr="00EF10BE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Fouten uit het programma halen</w:t>
            </w:r>
          </w:p>
          <w:p w14:paraId="1F738D23" w14:textId="6E84AF5C" w:rsidR="00C35088" w:rsidRPr="00EF10BE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Voorbeeld scenes maken</w:t>
            </w:r>
          </w:p>
          <w:p w14:paraId="63F5B207" w14:textId="46324FB6" w:rsidR="00C35088" w:rsidRPr="00EF10BE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Samenwerken met</w:t>
            </w:r>
            <w:r w:rsidR="00C35088" w:rsidRPr="00EF10BE">
              <w:rPr>
                <w:rStyle w:val="Emphasis"/>
                <w:rFonts w:asciiTheme="majorHAnsi" w:hAnsiTheme="majorHAnsi" w:cstheme="majorHAnsi"/>
              </w:rPr>
              <w:t xml:space="preserve"> team </w:t>
            </w:r>
            <w:r w:rsidRPr="00EF10BE">
              <w:rPr>
                <w:rStyle w:val="Emphasis"/>
                <w:rFonts w:asciiTheme="majorHAnsi" w:hAnsiTheme="majorHAnsi" w:cstheme="majorHAnsi"/>
              </w:rPr>
              <w:t>leden</w:t>
            </w:r>
          </w:p>
        </w:tc>
        <w:tc>
          <w:tcPr>
            <w:tcW w:w="2500" w:type="pct"/>
          </w:tcPr>
          <w:p w14:paraId="0882C332" w14:textId="1FCFCD01" w:rsidR="00C35088" w:rsidRPr="00EF10BE" w:rsidRDefault="0029327D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Bijhouden van nachtelijke builds</w:t>
            </w:r>
          </w:p>
          <w:p w14:paraId="02D16BFC" w14:textId="4046FF65" w:rsidR="00C35088" w:rsidRPr="00EF10BE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Opt</w:t>
            </w:r>
            <w:r w:rsidR="0029327D" w:rsidRPr="00EF10BE">
              <w:rPr>
                <w:rStyle w:val="Emphasis"/>
                <w:rFonts w:asciiTheme="majorHAnsi" w:hAnsiTheme="majorHAnsi" w:cstheme="majorHAnsi"/>
              </w:rPr>
              <w:t>imiseren van geheugen en fps</w:t>
            </w:r>
          </w:p>
          <w:p w14:paraId="664B46EC" w14:textId="0807276A" w:rsidR="00AC4841" w:rsidRPr="00EF10BE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EF10BE">
              <w:rPr>
                <w:rStyle w:val="Emphasis"/>
                <w:rFonts w:asciiTheme="majorHAnsi" w:hAnsiTheme="majorHAnsi" w:cstheme="majorHAnsi"/>
              </w:rPr>
              <w:t>Int</w:t>
            </w:r>
            <w:r w:rsidR="0029327D" w:rsidRPr="00EF10BE">
              <w:rPr>
                <w:rStyle w:val="Emphasis"/>
                <w:rFonts w:asciiTheme="majorHAnsi" w:hAnsiTheme="majorHAnsi" w:cstheme="majorHAnsi"/>
              </w:rPr>
              <w:t>erne evenementen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9553DED" w:rsidR="00AC46F7" w:rsidRPr="00EF10BE" w:rsidRDefault="0029327D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29327D">
              <w:rPr>
                <w:rStyle w:val="Emphasis"/>
                <w:rFonts w:asciiTheme="majorHAnsi" w:hAnsiTheme="majorHAnsi" w:cstheme="majorHAnsi"/>
              </w:rPr>
              <w:lastRenderedPageBreak/>
              <w:t>Na het volbrengen van m</w:t>
            </w:r>
            <w:r>
              <w:rPr>
                <w:rStyle w:val="Emphasis"/>
                <w:rFonts w:asciiTheme="majorHAnsi" w:hAnsiTheme="majorHAnsi" w:cstheme="majorHAnsi"/>
              </w:rPr>
              <w:t xml:space="preserve">ijn stage </w:t>
            </w:r>
            <w:r w:rsidR="00EF10BE">
              <w:rPr>
                <w:rStyle w:val="Emphasis"/>
                <w:rFonts w:asciiTheme="majorHAnsi" w:hAnsiTheme="majorHAnsi" w:cstheme="majorHAnsi"/>
              </w:rPr>
              <w:t>kreeg ik als beloning voor het goede werk een aanbod om de zomer door te werken als junior, dit heb ik gedaan waarbij mijn verantwoordelijkheden hetzelfde bleven.</w:t>
            </w:r>
          </w:p>
        </w:tc>
      </w:tr>
      <w:tr w:rsidR="00AC46F7" w:rsidRPr="0092175B" w14:paraId="500B80C0" w14:textId="77777777" w:rsidTr="00AC4841">
        <w:trPr>
          <w:trHeight w:val="636"/>
        </w:trPr>
        <w:tc>
          <w:tcPr>
            <w:tcW w:w="5000" w:type="pct"/>
            <w:gridSpan w:val="3"/>
          </w:tcPr>
          <w:p w14:paraId="2F32EF1A" w14:textId="77777777" w:rsidR="00AC46F7" w:rsidRPr="0029327D" w:rsidRDefault="00AC46F7" w:rsidP="00AC4841">
            <w:pPr>
              <w:rPr>
                <w:rStyle w:val="Emphasis"/>
                <w:rFonts w:asciiTheme="majorHAnsi" w:hAnsiTheme="majorHAnsi" w:cstheme="majorHAnsi"/>
              </w:rPr>
            </w:pPr>
          </w:p>
        </w:tc>
      </w:tr>
      <w:tr w:rsidR="00AC46F7" w:rsidRPr="00AC46F7" w14:paraId="6ED7AAEF" w14:textId="77777777" w:rsidTr="003E0B5D">
        <w:trPr>
          <w:trHeight w:val="1296"/>
        </w:trPr>
        <w:tc>
          <w:tcPr>
            <w:tcW w:w="1338" w:type="pct"/>
          </w:tcPr>
          <w:p w14:paraId="0A123523" w14:textId="6BF9CB27" w:rsidR="00AC46F7" w:rsidRPr="0092175B" w:rsidRDefault="00AC46F7" w:rsidP="003E0B5D">
            <w:pPr>
              <w:pStyle w:val="Dat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</w:t>
            </w:r>
            <w:r w:rsidRPr="0092175B">
              <w:rPr>
                <w:rFonts w:asciiTheme="majorHAnsi" w:hAnsiTheme="majorHAnsi" w:cstheme="majorHAnsi"/>
              </w:rPr>
              <w:t>/201</w:t>
            </w:r>
            <w:r>
              <w:rPr>
                <w:rFonts w:asciiTheme="majorHAnsi" w:hAnsiTheme="majorHAnsi" w:cstheme="majorHAnsi"/>
              </w:rPr>
              <w:t>3</w:t>
            </w:r>
            <w:r w:rsidRPr="0092175B">
              <w:rPr>
                <w:rFonts w:asciiTheme="majorHAnsi" w:hAnsiTheme="majorHAnsi" w:cstheme="majorHAnsi"/>
              </w:rPr>
              <w:t xml:space="preserve"> - August/201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662" w:type="pct"/>
            <w:gridSpan w:val="2"/>
          </w:tcPr>
          <w:p w14:paraId="778D3B81" w14:textId="2557D41F" w:rsidR="00AC46F7" w:rsidRPr="00AC46F7" w:rsidRDefault="00AC46F7" w:rsidP="003E0B5D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AC46F7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Etos</w:t>
            </w:r>
            <w:r w:rsidRPr="00AC46F7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– </w:t>
            </w:r>
            <w:r w:rsidRPr="00AC46F7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Kampen</w:t>
            </w:r>
          </w:p>
          <w:p w14:paraId="676A29EF" w14:textId="7074270F" w:rsidR="00AC46F7" w:rsidRPr="00AC46F7" w:rsidRDefault="00AC46F7" w:rsidP="00AC46F7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AC46F7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Vakken vuller</w:t>
            </w:r>
            <w:r w:rsidRPr="00AC46F7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 2018</w:t>
            </w:r>
          </w:p>
        </w:tc>
      </w:tr>
      <w:tr w:rsidR="00AC46F7" w:rsidRPr="00AC46F7" w14:paraId="4DB9489F" w14:textId="77777777" w:rsidTr="00AC46F7">
        <w:trPr>
          <w:trHeight w:val="1296"/>
        </w:trPr>
        <w:tc>
          <w:tcPr>
            <w:tcW w:w="5000" w:type="pct"/>
            <w:gridSpan w:val="3"/>
          </w:tcPr>
          <w:p w14:paraId="512C1990" w14:textId="77777777" w:rsidR="00AC46F7" w:rsidRPr="00AC46F7" w:rsidRDefault="00AC46F7" w:rsidP="00AC46F7">
            <w:pPr>
              <w:rPr>
                <w:i/>
                <w:iCs/>
              </w:rPr>
            </w:pPr>
            <w:r w:rsidRPr="00AC46F7">
              <w:rPr>
                <w:i/>
                <w:iCs/>
              </w:rPr>
              <w:t>Als vuller bij de Etos waren mijn taken:</w:t>
            </w:r>
          </w:p>
          <w:p w14:paraId="446ABBF4" w14:textId="1B58A67E" w:rsidR="00AC46F7" w:rsidRPr="00AC46F7" w:rsidRDefault="00AC46F7" w:rsidP="00AC46F7">
            <w:pPr>
              <w:rPr>
                <w:bCs/>
                <w:color w:val="auto"/>
              </w:rPr>
            </w:pPr>
            <w:r w:rsidRPr="00AC46F7">
              <w:rPr>
                <w:i/>
                <w:iCs/>
              </w:rPr>
              <w:t>Leeghalen van de inkomende lading, vullen van de verschillende vakken in de winkel, klanten helpen met het vinden van diverse producten.</w:t>
            </w:r>
          </w:p>
        </w:tc>
      </w:tr>
    </w:tbl>
    <w:p w14:paraId="5D148997" w14:textId="77777777" w:rsidR="00974D85" w:rsidRPr="00AC46F7" w:rsidRDefault="00974D85" w:rsidP="00974D85">
      <w:pPr>
        <w:pStyle w:val="Heading1"/>
        <w:rPr>
          <w:rFonts w:cstheme="majorHAnsi"/>
        </w:rPr>
      </w:pPr>
    </w:p>
    <w:p w14:paraId="5D1B66ED" w14:textId="1672D9AE" w:rsidR="00974D85" w:rsidRPr="0092175B" w:rsidRDefault="00AC46F7" w:rsidP="00974D85">
      <w:pPr>
        <w:pStyle w:val="Heading1"/>
        <w:rPr>
          <w:rFonts w:cstheme="majorHAnsi"/>
        </w:rPr>
      </w:pPr>
      <w:r>
        <w:rPr>
          <w:rFonts w:cstheme="majorHAnsi"/>
        </w:rPr>
        <w:t>educatie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EF10BE">
        <w:tc>
          <w:tcPr>
            <w:tcW w:w="913" w:type="pct"/>
          </w:tcPr>
          <w:p w14:paraId="7F487FF0" w14:textId="7B775465" w:rsidR="00974D85" w:rsidRPr="0092175B" w:rsidRDefault="00974D85" w:rsidP="00EF10B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</w:t>
            </w:r>
            <w:r w:rsidR="00AC46F7">
              <w:rPr>
                <w:rFonts w:asciiTheme="majorHAnsi" w:hAnsiTheme="majorHAnsi" w:cstheme="majorHAnsi"/>
              </w:rPr>
              <w:t>i</w:t>
            </w:r>
            <w:r w:rsidRPr="0092175B">
              <w:rPr>
                <w:rFonts w:asciiTheme="majorHAnsi" w:hAnsiTheme="majorHAnsi" w:cstheme="majorHAnsi"/>
              </w:rPr>
              <w:t>/201</w:t>
            </w:r>
            <w:r w:rsidR="00B90BD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3097B92B" w:rsidR="00974D85" w:rsidRPr="00AC46F7" w:rsidRDefault="00974D85" w:rsidP="00EF10BE">
            <w:pPr>
              <w:rPr>
                <w:rFonts w:asciiTheme="majorHAnsi" w:hAnsiTheme="majorHAnsi" w:cstheme="majorHAnsi"/>
                <w:lang w:val="en-US"/>
              </w:rPr>
            </w:pPr>
            <w:r w:rsidRPr="00AC46F7">
              <w:rPr>
                <w:rFonts w:asciiTheme="majorHAnsi" w:hAnsiTheme="majorHAnsi" w:cstheme="majorHAnsi"/>
                <w:lang w:val="en-US"/>
              </w:rPr>
              <w:t xml:space="preserve">Creative Media and Game Technology (CMGT), </w:t>
            </w:r>
            <w:proofErr w:type="spellStart"/>
            <w:r w:rsidR="00AC46F7" w:rsidRPr="00AC46F7">
              <w:rPr>
                <w:rFonts w:asciiTheme="majorHAnsi" w:hAnsiTheme="majorHAnsi" w:cstheme="majorHAnsi"/>
                <w:lang w:val="en-US"/>
              </w:rPr>
              <w:t>ee</w:t>
            </w:r>
            <w:r w:rsidR="00AC46F7">
              <w:rPr>
                <w:rFonts w:asciiTheme="majorHAnsi" w:hAnsiTheme="majorHAnsi" w:cstheme="majorHAnsi"/>
                <w:lang w:val="en-US"/>
              </w:rPr>
              <w:t>rst</w:t>
            </w:r>
            <w:proofErr w:type="spellEnd"/>
            <w:r w:rsidR="00AC46F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AC46F7">
              <w:rPr>
                <w:rFonts w:asciiTheme="majorHAnsi" w:hAnsiTheme="majorHAnsi" w:cstheme="majorHAnsi"/>
                <w:lang w:val="en-US"/>
              </w:rPr>
              <w:t>bekend</w:t>
            </w:r>
            <w:proofErr w:type="spellEnd"/>
            <w:r w:rsidR="00AC46F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AC46F7">
              <w:rPr>
                <w:rFonts w:asciiTheme="majorHAnsi" w:hAnsiTheme="majorHAnsi" w:cstheme="majorHAnsi"/>
                <w:lang w:val="en-US"/>
              </w:rPr>
              <w:t>als</w:t>
            </w:r>
            <w:proofErr w:type="spellEnd"/>
            <w:r w:rsidR="00AC46F7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AC46F7">
              <w:rPr>
                <w:rFonts w:asciiTheme="majorHAnsi" w:hAnsiTheme="majorHAnsi" w:cstheme="majorHAnsi"/>
                <w:lang w:val="en-US"/>
              </w:rPr>
              <w:t>International Game Architecture and Design (IGAD)</w:t>
            </w:r>
          </w:p>
          <w:p w14:paraId="78E1ED31" w14:textId="1587B9CC" w:rsidR="00974D85" w:rsidRPr="0092175B" w:rsidRDefault="00974D85" w:rsidP="00EF10BE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</w:t>
            </w:r>
            <w:r w:rsidR="00AC46F7">
              <w:rPr>
                <w:rFonts w:asciiTheme="majorHAnsi" w:hAnsiTheme="majorHAnsi" w:cstheme="majorHAnsi"/>
              </w:rPr>
              <w:t>nederland</w:t>
            </w:r>
            <w:r w:rsidRPr="0092175B">
              <w:rPr>
                <w:rFonts w:asciiTheme="majorHAnsi" w:hAnsiTheme="majorHAnsi" w:cstheme="majorHAnsi"/>
              </w:rPr>
              <w:t>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F96F000" w:rsidR="00974D85" w:rsidRPr="0092175B" w:rsidRDefault="00974D85" w:rsidP="00EF10BE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include: Programming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Mathematics (7.0)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Team based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Game production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2175B" w:rsidRDefault="00974D85" w:rsidP="00EF10BE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AC46F7" w14:paraId="7E78C972" w14:textId="77777777" w:rsidTr="00EF10BE">
        <w:tc>
          <w:tcPr>
            <w:tcW w:w="913" w:type="pct"/>
          </w:tcPr>
          <w:p w14:paraId="2A8DD372" w14:textId="77777777" w:rsidR="00974D85" w:rsidRPr="0092175B" w:rsidRDefault="00974D85" w:rsidP="00EF10B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056BCBB6" w:rsidR="00974D85" w:rsidRPr="00AC46F7" w:rsidRDefault="00AC46F7" w:rsidP="00EF10BE">
            <w:pPr>
              <w:rPr>
                <w:rFonts w:asciiTheme="majorHAnsi" w:hAnsiTheme="majorHAnsi" w:cstheme="majorHAnsi"/>
              </w:rPr>
            </w:pPr>
            <w:r w:rsidRPr="00AC46F7">
              <w:rPr>
                <w:rFonts w:asciiTheme="majorHAnsi" w:hAnsiTheme="majorHAnsi" w:cstheme="majorHAnsi"/>
              </w:rPr>
              <w:t>HAVO</w:t>
            </w:r>
          </w:p>
          <w:p w14:paraId="6C9E6651" w14:textId="77E19B26" w:rsidR="00974D85" w:rsidRPr="00AC46F7" w:rsidRDefault="00AC46F7" w:rsidP="00EF10BE">
            <w:pPr>
              <w:rPr>
                <w:rFonts w:asciiTheme="majorHAnsi" w:hAnsiTheme="majorHAnsi" w:cstheme="majorHAnsi"/>
              </w:rPr>
            </w:pPr>
            <w:r w:rsidRPr="00AC46F7">
              <w:rPr>
                <w:rFonts w:asciiTheme="majorHAnsi" w:hAnsiTheme="majorHAnsi" w:cstheme="majorHAnsi"/>
              </w:rPr>
              <w:t>HAVO</w:t>
            </w:r>
            <w:r w:rsidR="00974D85" w:rsidRPr="00AC46F7">
              <w:rPr>
                <w:rFonts w:asciiTheme="majorHAnsi" w:hAnsiTheme="majorHAnsi" w:cstheme="majorHAnsi"/>
              </w:rPr>
              <w:t xml:space="preserve">, </w:t>
            </w:r>
            <w:r w:rsidRPr="00AC46F7">
              <w:rPr>
                <w:rFonts w:asciiTheme="majorHAnsi" w:hAnsiTheme="majorHAnsi" w:cstheme="majorHAnsi"/>
              </w:rPr>
              <w:t>nederland</w:t>
            </w:r>
            <w:r w:rsidR="00974D85" w:rsidRPr="00AC46F7">
              <w:rPr>
                <w:rFonts w:asciiTheme="majorHAnsi" w:hAnsiTheme="majorHAnsi" w:cstheme="majorHAnsi"/>
              </w:rPr>
              <w:t>, Ichthus college Kampen</w:t>
            </w:r>
          </w:p>
          <w:p w14:paraId="13C81921" w14:textId="15E4A751" w:rsidR="00974D85" w:rsidRPr="00AC46F7" w:rsidRDefault="00AC46F7" w:rsidP="00EF10B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profiel</w:t>
            </w:r>
            <w:r w:rsidR="00974D85" w:rsidRPr="00AC46F7">
              <w:rPr>
                <w:rFonts w:asciiTheme="majorHAnsi" w:hAnsiTheme="majorHAnsi" w:cstheme="majorHAnsi"/>
                <w:lang w:val="en-US"/>
              </w:rPr>
              <w:t xml:space="preserve">: </w:t>
            </w:r>
            <w:proofErr w:type="spellStart"/>
            <w:r w:rsidR="00974D85" w:rsidRPr="00AC46F7">
              <w:rPr>
                <w:rFonts w:asciiTheme="majorHAnsi" w:hAnsiTheme="majorHAnsi" w:cstheme="majorHAnsi"/>
                <w:lang w:val="en-US"/>
              </w:rPr>
              <w:t>natu</w:t>
            </w:r>
            <w:r>
              <w:rPr>
                <w:rFonts w:asciiTheme="majorHAnsi" w:hAnsiTheme="majorHAnsi" w:cstheme="majorHAnsi"/>
                <w:lang w:val="en-US"/>
              </w:rPr>
              <w:t>ur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techniek</w:t>
            </w:r>
            <w:proofErr w:type="spellEnd"/>
          </w:p>
        </w:tc>
      </w:tr>
    </w:tbl>
    <w:p w14:paraId="3A727A65" w14:textId="293EC51B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</w:t>
      </w:r>
      <w:r w:rsidR="00AC46F7">
        <w:rPr>
          <w:rFonts w:cstheme="majorHAnsi"/>
        </w:rPr>
        <w:t>esses</w:t>
      </w:r>
    </w:p>
    <w:p w14:paraId="57874C98" w14:textId="63BEE777" w:rsidR="00AC46F7" w:rsidRPr="00AC46F7" w:rsidRDefault="00AC46F7" w:rsidP="00AC46F7">
      <w:pPr>
        <w:rPr>
          <w:i/>
          <w:iCs/>
        </w:rPr>
      </w:pPr>
      <w:r w:rsidRPr="00AC46F7">
        <w:rPr>
          <w:i/>
          <w:iCs/>
        </w:rPr>
        <w:t>In mijn vrije tijd hou ik ervan om te game, en logic puzzels te doen.</w:t>
      </w:r>
    </w:p>
    <w:p w14:paraId="01F2D106" w14:textId="6AF4ED46" w:rsidR="00ED6BFB" w:rsidRPr="00AC46F7" w:rsidRDefault="00AC46F7" w:rsidP="00AC46F7">
      <w:pPr>
        <w:rPr>
          <w:i/>
          <w:iCs/>
        </w:rPr>
      </w:pPr>
      <w:r w:rsidRPr="00AC46F7">
        <w:rPr>
          <w:i/>
          <w:iCs/>
        </w:rPr>
        <w:t>Daarnaast hou ik van fietsen en doe ik een beetje fotograveren.</w:t>
      </w:r>
    </w:p>
    <w:sectPr w:rsidR="00ED6BFB" w:rsidRPr="00AC46F7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B84D5" w14:textId="77777777" w:rsidR="004F3CA5" w:rsidRDefault="004F3CA5">
      <w:pPr>
        <w:spacing w:after="0"/>
      </w:pPr>
      <w:r>
        <w:separator/>
      </w:r>
    </w:p>
    <w:p w14:paraId="6223A1C3" w14:textId="77777777" w:rsidR="004F3CA5" w:rsidRDefault="004F3CA5"/>
  </w:endnote>
  <w:endnote w:type="continuationSeparator" w:id="0">
    <w:p w14:paraId="384FDA11" w14:textId="77777777" w:rsidR="004F3CA5" w:rsidRDefault="004F3CA5">
      <w:pPr>
        <w:spacing w:after="0"/>
      </w:pPr>
      <w:r>
        <w:continuationSeparator/>
      </w:r>
    </w:p>
    <w:p w14:paraId="6A6D8A3A" w14:textId="77777777" w:rsidR="004F3CA5" w:rsidRDefault="004F3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DC76E" w14:textId="77777777" w:rsidR="004F3CA5" w:rsidRDefault="004F3CA5">
      <w:pPr>
        <w:spacing w:after="0"/>
      </w:pPr>
      <w:r>
        <w:separator/>
      </w:r>
    </w:p>
    <w:p w14:paraId="75E89808" w14:textId="77777777" w:rsidR="004F3CA5" w:rsidRDefault="004F3CA5"/>
  </w:footnote>
  <w:footnote w:type="continuationSeparator" w:id="0">
    <w:p w14:paraId="3BF6C1B3" w14:textId="77777777" w:rsidR="004F3CA5" w:rsidRDefault="004F3CA5">
      <w:pPr>
        <w:spacing w:after="0"/>
      </w:pPr>
      <w:r>
        <w:continuationSeparator/>
      </w:r>
    </w:p>
    <w:p w14:paraId="0471BFD4" w14:textId="77777777" w:rsidR="004F3CA5" w:rsidRDefault="004F3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36A9"/>
    <w:rsid w:val="000C0CA7"/>
    <w:rsid w:val="000D281A"/>
    <w:rsid w:val="000F2762"/>
    <w:rsid w:val="00126049"/>
    <w:rsid w:val="0014523F"/>
    <w:rsid w:val="001B4467"/>
    <w:rsid w:val="00224063"/>
    <w:rsid w:val="00246DFA"/>
    <w:rsid w:val="00254924"/>
    <w:rsid w:val="002563E8"/>
    <w:rsid w:val="00260D3F"/>
    <w:rsid w:val="0029327D"/>
    <w:rsid w:val="00303A85"/>
    <w:rsid w:val="00307635"/>
    <w:rsid w:val="00325B59"/>
    <w:rsid w:val="0034192C"/>
    <w:rsid w:val="00463E40"/>
    <w:rsid w:val="004827F9"/>
    <w:rsid w:val="00494158"/>
    <w:rsid w:val="004F3CA5"/>
    <w:rsid w:val="00510884"/>
    <w:rsid w:val="005573F0"/>
    <w:rsid w:val="005F1332"/>
    <w:rsid w:val="00650306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A45C76"/>
    <w:rsid w:val="00A82DCC"/>
    <w:rsid w:val="00AC46F7"/>
    <w:rsid w:val="00AC4841"/>
    <w:rsid w:val="00AF0344"/>
    <w:rsid w:val="00B90BDC"/>
    <w:rsid w:val="00BC6553"/>
    <w:rsid w:val="00C02E26"/>
    <w:rsid w:val="00C067C5"/>
    <w:rsid w:val="00C35088"/>
    <w:rsid w:val="00CB6CEA"/>
    <w:rsid w:val="00CC05D9"/>
    <w:rsid w:val="00CC09F6"/>
    <w:rsid w:val="00CC35E0"/>
    <w:rsid w:val="00CD65FC"/>
    <w:rsid w:val="00CD7582"/>
    <w:rsid w:val="00CF6A5E"/>
    <w:rsid w:val="00D0020C"/>
    <w:rsid w:val="00D06E8C"/>
    <w:rsid w:val="00D25A6D"/>
    <w:rsid w:val="00D4353F"/>
    <w:rsid w:val="00D65641"/>
    <w:rsid w:val="00D81F4E"/>
    <w:rsid w:val="00D94739"/>
    <w:rsid w:val="00E16882"/>
    <w:rsid w:val="00E37384"/>
    <w:rsid w:val="00E76367"/>
    <w:rsid w:val="00E836A8"/>
    <w:rsid w:val="00ED6BFB"/>
    <w:rsid w:val="00EF10BE"/>
    <w:rsid w:val="00EF55D1"/>
    <w:rsid w:val="00F25533"/>
    <w:rsid w:val="00F41AB7"/>
    <w:rsid w:val="00F6077F"/>
    <w:rsid w:val="00F63B5F"/>
    <w:rsid w:val="00FD1926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8FDDAE2D-FA14-4991-8D9D-EF9654F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  <w:rPr>
      <w:lang w:val="nl-NL"/>
    </w:rPr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tsgameai.com/" TargetMode="External"/><Relationship Id="rId5" Type="http://schemas.openxmlformats.org/officeDocument/2006/relationships/styles" Target="styles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van den Berg</dc:creator>
  <cp:keywords/>
  <dc:description/>
  <cp:lastModifiedBy>Matthieu van den Berg</cp:lastModifiedBy>
  <cp:revision>2</cp:revision>
  <dcterms:created xsi:type="dcterms:W3CDTF">2019-07-01T14:33:00Z</dcterms:created>
  <dcterms:modified xsi:type="dcterms:W3CDTF">2019-07-01T14:58:00Z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